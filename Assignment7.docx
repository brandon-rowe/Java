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C83" w:rsidRDefault="00F33C9A">
      <w:pPr>
        <w:pStyle w:val="NoSpacing"/>
      </w:pPr>
      <w:r>
        <w:t>Brandon Rowe</w:t>
      </w:r>
    </w:p>
    <w:p w:rsidR="00437C83" w:rsidRDefault="00F33C9A">
      <w:pPr>
        <w:pStyle w:val="NoSpacing"/>
      </w:pPr>
      <w:r>
        <w:t>Dr. Norris</w:t>
      </w:r>
    </w:p>
    <w:p w:rsidR="00437C83" w:rsidRDefault="00F33C9A">
      <w:pPr>
        <w:pStyle w:val="NoSpacing"/>
      </w:pPr>
      <w:r>
        <w:t>INFO-415</w:t>
      </w:r>
    </w:p>
    <w:p w:rsidR="00437C83" w:rsidRDefault="00F33C9A">
      <w:pPr>
        <w:pStyle w:val="NoSpacing"/>
      </w:pPr>
      <w:r>
        <w:t>03-01-20</w:t>
      </w:r>
    </w:p>
    <w:p w:rsidR="00437C83" w:rsidRDefault="00F33C9A">
      <w:pPr>
        <w:pStyle w:val="Title"/>
      </w:pPr>
      <w:r>
        <w:t>Short Case Study</w:t>
      </w:r>
      <w:r w:rsidR="007D6B8F">
        <w:t xml:space="preserve">: </w:t>
      </w:r>
      <w:r>
        <w:t>Customer Outreach &amp; Retention</w:t>
      </w:r>
    </w:p>
    <w:p w:rsidR="00437C83" w:rsidRDefault="00B86156" w:rsidP="00B86156">
      <w:r>
        <w:t>One of the first questions for many companies with a product or service is, “How do we reach our customers or how do they reach us?” This is a question in the early stages of any company but there are two parts to the question. The second part is, “How do we ensure our customers keep doing business with us?” Customer outreach is a very important part of establishing or growing in any industry but growth would be impossible without retaining the customers gained over time.</w:t>
      </w:r>
      <w:r w:rsidR="00842FCE">
        <w:t xml:space="preserve"> </w:t>
      </w:r>
      <w:r>
        <w:t xml:space="preserve">The answer to the question </w:t>
      </w:r>
      <w:r w:rsidR="00842FCE">
        <w:t xml:space="preserve">in relation to E-commerce </w:t>
      </w:r>
      <w:r>
        <w:t>also has to be broken into two parts with</w:t>
      </w:r>
      <w:r w:rsidR="00842FCE">
        <w:t xml:space="preserve"> customer outreach related to social, mobile and local marketing practices as well as customer retention with customer habit tracking, customer promotions and product targeted ads. </w:t>
      </w:r>
    </w:p>
    <w:p w:rsidR="00842FCE" w:rsidRDefault="00842FCE" w:rsidP="00B86156">
      <w:r>
        <w:t xml:space="preserve">Customers for any given industry are usually social </w:t>
      </w:r>
      <w:r w:rsidR="00A16D7D">
        <w:t>with</w:t>
      </w:r>
      <w:r>
        <w:t xml:space="preserve"> </w:t>
      </w:r>
      <w:r w:rsidR="00A16D7D">
        <w:t>well-connected</w:t>
      </w:r>
      <w:r>
        <w:t xml:space="preserve"> social media</w:t>
      </w:r>
      <w:r w:rsidR="00A16D7D">
        <w:t xml:space="preserve">, </w:t>
      </w:r>
      <w:r>
        <w:t xml:space="preserve">more mobile with modern phones and apps to do whatever they want </w:t>
      </w:r>
      <w:r w:rsidR="00A16D7D">
        <w:t xml:space="preserve">and are typically more social in areas where they are located. </w:t>
      </w:r>
      <w:r w:rsidR="00A16D7D">
        <w:t xml:space="preserve">Customer outreach for E-commerce companies has become more expensive as the market has grown over time but still comes down to social, mobile and local marketing. </w:t>
      </w:r>
      <w:r w:rsidR="00A16D7D">
        <w:t>Social marketing should take a strong approach to advertising on any social media platform the client expects their intended audience to be located. Targeting ads based on location and search preference via Facebook, Instagram or Snapchat is a semi-cheap and easily manageable approach to customer outreach that has proven to be a creat</w:t>
      </w:r>
      <w:r w:rsidR="00E63580">
        <w:t>iv</w:t>
      </w:r>
      <w:r w:rsidR="00A16D7D">
        <w:t xml:space="preserve">e way to engage with customers and build a following. </w:t>
      </w:r>
      <w:r>
        <w:t xml:space="preserve"> </w:t>
      </w:r>
      <w:r w:rsidR="00A16D7D">
        <w:t xml:space="preserve">Mobile advertising refers to a mobile app created </w:t>
      </w:r>
      <w:r w:rsidR="00A16D7D">
        <w:lastRenderedPageBreak/>
        <w:t xml:space="preserve">for a smartphone to engage and interact with the user. Good UI design that draws the user in and great functionality are </w:t>
      </w:r>
      <w:r w:rsidR="00E63580">
        <w:t xml:space="preserve">the foundations upon building customer rapport in this field and gives the company direct access to the customer via app suggestions or notifications. Once the customer downloads the app, the outreach team should have a welcoming and supporting experience that advertises the benefits of the app but does not push the customer away with too much noise. Lastly, </w:t>
      </w:r>
      <w:r w:rsidR="00F46470">
        <w:t>l</w:t>
      </w:r>
      <w:r w:rsidR="00E63580">
        <w:t>ocal advertising can be broken down into audio and video</w:t>
      </w:r>
      <w:r w:rsidR="00F46470">
        <w:t xml:space="preserve"> ads</w:t>
      </w:r>
      <w:r w:rsidR="00E63580">
        <w:t xml:space="preserve"> that </w:t>
      </w:r>
      <w:r w:rsidR="00F46470">
        <w:t>are</w:t>
      </w:r>
      <w:r w:rsidR="00E63580">
        <w:t xml:space="preserve"> specialized to engage a local audience. Local audio advertising includes Pandora and Spotify music ads where personalized local advertisements are reasonably priced with an audience base that reaches a large amount of </w:t>
      </w:r>
      <w:r w:rsidR="00F46470">
        <w:t>users</w:t>
      </w:r>
      <w:r w:rsidR="00E63580">
        <w:t xml:space="preserve">. Local video advertising includes local news  stations with digital banner ads, </w:t>
      </w:r>
      <w:proofErr w:type="spellStart"/>
      <w:r w:rsidR="00E63580">
        <w:t>Youtube</w:t>
      </w:r>
      <w:proofErr w:type="spellEnd"/>
      <w:r w:rsidR="00E63580">
        <w:t xml:space="preserve"> advertisements and Facebook video ads. </w:t>
      </w:r>
    </w:p>
    <w:p w:rsidR="00842FCE" w:rsidRDefault="00F46470" w:rsidP="00B86156">
      <w:r>
        <w:t xml:space="preserve">Customer retention </w:t>
      </w:r>
      <w:bookmarkStart w:id="0" w:name="_GoBack"/>
      <w:bookmarkEnd w:id="0"/>
    </w:p>
    <w:p w:rsidR="00842FCE" w:rsidRDefault="00842FCE" w:rsidP="00B86156"/>
    <w:p w:rsidR="00842FCE" w:rsidRDefault="00842FCE" w:rsidP="00B86156"/>
    <w:p w:rsidR="00842FCE" w:rsidRDefault="00842FCE" w:rsidP="00B86156"/>
    <w:p w:rsidR="00842FCE" w:rsidRDefault="00842FCE" w:rsidP="00B86156"/>
    <w:p w:rsidR="00842FCE" w:rsidRDefault="00842FCE" w:rsidP="00B86156"/>
    <w:sdt>
      <w:sdtPr>
        <w:id w:val="-254444284"/>
        <w:placeholder>
          <w:docPart w:val="5B5ACA2710B88B499C46FCC7C4D3B100"/>
        </w:placeholder>
        <w:temporary/>
        <w:showingPlcHdr/>
        <w15:appearance w15:val="hidden"/>
        <w:text/>
      </w:sdtPr>
      <w:sdtEndPr/>
      <w:sdtContent>
        <w:p w:rsidR="00437C83" w:rsidRDefault="007D6B8F">
          <w:pPr>
            <w:pStyle w:val="Quote"/>
          </w:pPr>
          <w:r>
            <w:t>[For quotations of more than four lines, indent the quote one inch from the left margin and do not use quotation marks. This style is name</w:t>
          </w:r>
          <w:r>
            <w:t>d Quote. Apply this or any text style with just a tap, on the Home tab, under Styles. Note that, for shorter quotations, you can put them in quotation marks and incorporate them directly into text.]</w:t>
          </w:r>
        </w:p>
      </w:sdtContent>
    </w:sdt>
    <w:p w:rsidR="00437C83" w:rsidRDefault="007D6B8F">
      <w:pPr>
        <w:pStyle w:val="NoSpacing"/>
      </w:pPr>
      <w:r>
        <w:t>Table 1</w:t>
      </w:r>
    </w:p>
    <w:sdt>
      <w:sdtPr>
        <w:id w:val="1411429294"/>
        <w:placeholder>
          <w:docPart w:val="9F8118039BFA184E855D530886F69482"/>
        </w:placeholder>
        <w:temporary/>
        <w:showingPlcHdr/>
        <w15:appearance w15:val="hidden"/>
        <w:text/>
      </w:sdtPr>
      <w:sdtEndPr/>
      <w:sdtContent>
        <w:p w:rsidR="00437C83" w:rsidRDefault="007D6B8F">
          <w:pPr>
            <w:pStyle w:val="TableTitle"/>
          </w:pPr>
          <w:r>
            <w:t>[This sample table is formatted to follow MLA g</w:t>
          </w:r>
          <w:r>
            <w:t>uidelines. To add a new table, on the Insert tab, tap Table.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337"/>
        <w:gridCol w:w="2337"/>
        <w:gridCol w:w="2338"/>
        <w:gridCol w:w="2338"/>
      </w:tblGrid>
      <w:tr w:rsidR="00437C83" w:rsidTr="00437C83">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437C83" w:rsidRDefault="00437C83">
            <w:pPr>
              <w:pStyle w:val="NoSpacing"/>
            </w:pPr>
          </w:p>
        </w:tc>
        <w:sdt>
          <w:sdtPr>
            <w:id w:val="1278911385"/>
            <w:placeholder>
              <w:docPart w:val="478772BBDF11A445A2E7411FEF3EBC9C"/>
            </w:placeholder>
            <w:temporary/>
            <w:showingPlcHdr/>
            <w15:appearance w15:val="hidden"/>
            <w:text/>
          </w:sdtPr>
          <w:sdtEndPr/>
          <w:sdtContent>
            <w:tc>
              <w:tcPr>
                <w:tcW w:w="2337" w:type="dxa"/>
                <w:vAlign w:val="bottom"/>
              </w:tcPr>
              <w:p w:rsidR="00437C83" w:rsidRDefault="007D6B8F">
                <w:pPr>
                  <w:pStyle w:val="NoSpacing"/>
                </w:pPr>
                <w:r>
                  <w:t>Column Heading</w:t>
                </w:r>
              </w:p>
            </w:tc>
          </w:sdtContent>
        </w:sdt>
        <w:sdt>
          <w:sdtPr>
            <w:id w:val="2088412664"/>
            <w:placeholder>
              <w:docPart w:val="F2D8EDB61919074DA160D9B583ED79B5"/>
            </w:placeholder>
            <w:temporary/>
            <w:showingPlcHdr/>
            <w15:appearance w15:val="hidden"/>
            <w:text/>
          </w:sdtPr>
          <w:sdtEndPr/>
          <w:sdtContent>
            <w:tc>
              <w:tcPr>
                <w:tcW w:w="2338" w:type="dxa"/>
                <w:vAlign w:val="bottom"/>
              </w:tcPr>
              <w:p w:rsidR="00437C83" w:rsidRDefault="007D6B8F">
                <w:pPr>
                  <w:pStyle w:val="NoSpacing"/>
                </w:pPr>
                <w:r>
                  <w:t>Column Heading</w:t>
                </w:r>
              </w:p>
            </w:tc>
          </w:sdtContent>
        </w:sdt>
        <w:sdt>
          <w:sdtPr>
            <w:id w:val="2102901933"/>
            <w:placeholder>
              <w:docPart w:val="48E0605FF3175941840DD7E21D9B2EE6"/>
            </w:placeholder>
            <w:temporary/>
            <w:showingPlcHdr/>
            <w15:appearance w15:val="hidden"/>
            <w:text/>
          </w:sdtPr>
          <w:sdtEndPr/>
          <w:sdtContent>
            <w:tc>
              <w:tcPr>
                <w:tcW w:w="2338" w:type="dxa"/>
                <w:vAlign w:val="bottom"/>
              </w:tcPr>
              <w:p w:rsidR="00437C83" w:rsidRDefault="007D6B8F">
                <w:pPr>
                  <w:pStyle w:val="NoSpacing"/>
                </w:pPr>
                <w:r>
                  <w:t>Column Heading</w:t>
                </w:r>
              </w:p>
            </w:tc>
          </w:sdtContent>
        </w:sdt>
      </w:tr>
      <w:tr w:rsidR="00437C83" w:rsidTr="00437C83">
        <w:sdt>
          <w:sdtPr>
            <w:id w:val="-1722970152"/>
            <w:placeholder>
              <w:docPart w:val="170573CB5A98684CAC3AEE07E6FD33D7"/>
            </w:placeholder>
            <w:temporary/>
            <w:showingPlcHdr/>
            <w15:appearance w15:val="hidden"/>
            <w:text/>
          </w:sdtPr>
          <w:sdtEndPr/>
          <w:sdtContent>
            <w:tc>
              <w:tcPr>
                <w:tcW w:w="2337" w:type="dxa"/>
              </w:tcPr>
              <w:p w:rsidR="00437C83" w:rsidRDefault="007D6B8F">
                <w:pPr>
                  <w:pStyle w:val="NoSpacing"/>
                </w:pPr>
                <w:r>
                  <w:t>Row Heading</w:t>
                </w:r>
              </w:p>
            </w:tc>
          </w:sdtContent>
        </w:sdt>
        <w:tc>
          <w:tcPr>
            <w:tcW w:w="2337" w:type="dxa"/>
          </w:tcPr>
          <w:p w:rsidR="00437C83" w:rsidRDefault="00437C83">
            <w:pPr>
              <w:pStyle w:val="NoSpacing"/>
            </w:pPr>
          </w:p>
        </w:tc>
        <w:tc>
          <w:tcPr>
            <w:tcW w:w="2338" w:type="dxa"/>
          </w:tcPr>
          <w:p w:rsidR="00437C83" w:rsidRDefault="00437C83">
            <w:pPr>
              <w:pStyle w:val="NoSpacing"/>
            </w:pPr>
          </w:p>
        </w:tc>
        <w:tc>
          <w:tcPr>
            <w:tcW w:w="2338" w:type="dxa"/>
          </w:tcPr>
          <w:p w:rsidR="00437C83" w:rsidRDefault="00437C83">
            <w:pPr>
              <w:pStyle w:val="NoSpacing"/>
            </w:pPr>
          </w:p>
        </w:tc>
      </w:tr>
      <w:tr w:rsidR="00437C83" w:rsidTr="00437C83">
        <w:sdt>
          <w:sdtPr>
            <w:id w:val="-1318731175"/>
            <w:placeholder>
              <w:docPart w:val="5BEF97837A99B148B3BEC34DF8E453F8"/>
            </w:placeholder>
            <w:temporary/>
            <w:showingPlcHdr/>
            <w15:appearance w15:val="hidden"/>
            <w:text/>
          </w:sdtPr>
          <w:sdtEndPr/>
          <w:sdtContent>
            <w:tc>
              <w:tcPr>
                <w:tcW w:w="2337" w:type="dxa"/>
              </w:tcPr>
              <w:p w:rsidR="00437C83" w:rsidRDefault="007D6B8F">
                <w:pPr>
                  <w:pStyle w:val="NoSpacing"/>
                </w:pPr>
                <w:r>
                  <w:t>Row Heading</w:t>
                </w:r>
              </w:p>
            </w:tc>
          </w:sdtContent>
        </w:sdt>
        <w:tc>
          <w:tcPr>
            <w:tcW w:w="2337" w:type="dxa"/>
          </w:tcPr>
          <w:p w:rsidR="00437C83" w:rsidRDefault="00437C83">
            <w:pPr>
              <w:pStyle w:val="NoSpacing"/>
            </w:pPr>
          </w:p>
        </w:tc>
        <w:tc>
          <w:tcPr>
            <w:tcW w:w="2338" w:type="dxa"/>
          </w:tcPr>
          <w:p w:rsidR="00437C83" w:rsidRDefault="00437C83">
            <w:pPr>
              <w:pStyle w:val="NoSpacing"/>
            </w:pPr>
          </w:p>
        </w:tc>
        <w:tc>
          <w:tcPr>
            <w:tcW w:w="2338" w:type="dxa"/>
          </w:tcPr>
          <w:p w:rsidR="00437C83" w:rsidRDefault="00437C83">
            <w:pPr>
              <w:pStyle w:val="NoSpacing"/>
            </w:pPr>
          </w:p>
        </w:tc>
      </w:tr>
      <w:tr w:rsidR="00437C83" w:rsidTr="00437C83">
        <w:sdt>
          <w:sdtPr>
            <w:id w:val="725190626"/>
            <w:placeholder>
              <w:docPart w:val="FE988BABDDBC7B41B7ADC3541A039AAE"/>
            </w:placeholder>
            <w:temporary/>
            <w:showingPlcHdr/>
            <w15:appearance w15:val="hidden"/>
            <w:text/>
          </w:sdtPr>
          <w:sdtEndPr/>
          <w:sdtContent>
            <w:tc>
              <w:tcPr>
                <w:tcW w:w="2337" w:type="dxa"/>
              </w:tcPr>
              <w:p w:rsidR="00437C83" w:rsidRDefault="007D6B8F">
                <w:pPr>
                  <w:pStyle w:val="NoSpacing"/>
                </w:pPr>
                <w:r>
                  <w:t xml:space="preserve">Row </w:t>
                </w:r>
                <w:r>
                  <w:t>Heading</w:t>
                </w:r>
              </w:p>
            </w:tc>
          </w:sdtContent>
        </w:sdt>
        <w:tc>
          <w:tcPr>
            <w:tcW w:w="2337" w:type="dxa"/>
          </w:tcPr>
          <w:p w:rsidR="00437C83" w:rsidRDefault="00437C83">
            <w:pPr>
              <w:pStyle w:val="NoSpacing"/>
            </w:pPr>
          </w:p>
        </w:tc>
        <w:tc>
          <w:tcPr>
            <w:tcW w:w="2338" w:type="dxa"/>
          </w:tcPr>
          <w:p w:rsidR="00437C83" w:rsidRDefault="00437C83">
            <w:pPr>
              <w:pStyle w:val="NoSpacing"/>
            </w:pPr>
          </w:p>
        </w:tc>
        <w:tc>
          <w:tcPr>
            <w:tcW w:w="2338" w:type="dxa"/>
          </w:tcPr>
          <w:p w:rsidR="00437C83" w:rsidRDefault="00437C83">
            <w:pPr>
              <w:pStyle w:val="NoSpacing"/>
            </w:pPr>
          </w:p>
        </w:tc>
      </w:tr>
    </w:tbl>
    <w:p w:rsidR="00437C83" w:rsidRDefault="007D6B8F">
      <w:pPr>
        <w:pStyle w:val="TableSource"/>
      </w:pPr>
      <w:r>
        <w:t xml:space="preserve">Source: </w:t>
      </w:r>
      <w:sdt>
        <w:sdtPr>
          <w:id w:val="781998742"/>
          <w:placeholder>
            <w:docPart w:val="0271697CF673B145AE4CB462304449F9"/>
          </w:placeholder>
          <w:temporary/>
          <w:showingPlcHdr/>
          <w15:appearance w15:val="hidden"/>
          <w:text/>
        </w:sdtPr>
        <w:sdtEndPr/>
        <w:sdtContent>
          <w:r>
            <w:t>[This source text uses a style named Table Source.]</w:t>
          </w:r>
        </w:sdtContent>
      </w:sdt>
    </w:p>
    <w:p w:rsidR="00437C83" w:rsidRDefault="007D6B8F">
      <w:pPr>
        <w:pStyle w:val="TableNote"/>
      </w:pPr>
      <w:sdt>
        <w:sdtPr>
          <w:id w:val="210009340"/>
          <w:placeholder>
            <w:docPart w:val="2FE8A1DCC47D9741A9E163FD37CF17CD"/>
          </w:placeholder>
          <w:temporary/>
          <w:showingPlcHdr/>
          <w15:appearance w15:val="hidden"/>
          <w:text/>
        </w:sdtPr>
        <w:sdtEndPr/>
        <w:sdtContent>
          <w:r>
            <w:t>[This note text uses a style named Table Note. Table notes use a lowercase letter instead of Arabic numerals to differentiate them from the notes to body content.]</w:t>
          </w:r>
        </w:sdtContent>
      </w:sdt>
    </w:p>
    <w:p w:rsidR="00437C83" w:rsidRDefault="007D6B8F">
      <w:pPr>
        <w:pStyle w:val="NoSpacing"/>
      </w:pPr>
      <w:r>
        <w:rPr>
          <w:noProof/>
          <w:lang w:eastAsia="en-US"/>
        </w:rPr>
        <w:drawing>
          <wp:inline distT="0" distB="0" distL="0" distR="0">
            <wp:extent cx="5686425" cy="3790951"/>
            <wp:effectExtent l="0" t="0" r="0" b="0"/>
            <wp:docPr id="2" name="Picture 2" title="Fish with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rsidR="00437C83" w:rsidRDefault="007D6B8F">
      <w:pPr>
        <w:pStyle w:val="NoSpacing"/>
      </w:pPr>
      <w:r>
        <w:lastRenderedPageBreak/>
        <w:t xml:space="preserve">Fig. 1. </w:t>
      </w:r>
      <w:sdt>
        <w:sdtPr>
          <w:id w:val="1704364104"/>
          <w:placeholder>
            <w:docPart w:val="49374C993FC3E6419A8AD6C5B41E0B03"/>
          </w:placeholder>
          <w:temporary/>
          <w:showingPlcHdr/>
          <w15:appearance w15:val="hidden"/>
          <w:text/>
        </w:sdtPr>
        <w:sdtEndPr/>
        <w:sdtContent>
          <w:r>
            <w:t>[This figure caption uses the No Indent style. Label figures with the abbreviation “Fig.” and a figure number.]</w:t>
          </w:r>
        </w:sdtContent>
      </w:sdt>
    </w:p>
    <w:p w:rsidR="00437C83" w:rsidRDefault="007D6B8F">
      <w:sdt>
        <w:sdtPr>
          <w:id w:val="1741598655"/>
          <w:placeholder>
            <w:docPart w:val="D0AAC00E43859745A86E444E1131260D"/>
          </w:placeholder>
          <w:temporary/>
          <w:showingPlcHdr/>
          <w15:appearance w15:val="hidden"/>
          <w:text/>
        </w:sdtPr>
        <w:sdtEndPr/>
        <w:sdtContent>
          <w:r>
            <w:t xml:space="preserve">[There is a sample </w:t>
          </w:r>
          <w:r>
            <w:rPr>
              <w:rStyle w:val="Emphasis"/>
            </w:rPr>
            <w:t>Works Cited</w:t>
          </w:r>
          <w:r>
            <w:t xml:space="preserve"> list that follows. The body content on that page uses the Bibliography style. Note that MLA rules for c</w:t>
          </w:r>
          <w:r>
            <w:t xml:space="preserve">itations and references are extensive. So it’s a good idea to refer to </w:t>
          </w:r>
          <w:r>
            <w:rPr>
              <w:rStyle w:val="Emphasis"/>
            </w:rPr>
            <w:t>MLA 7th Edition</w:t>
          </w:r>
          <w:r>
            <w:t xml:space="preserve"> for further information.]</w:t>
          </w:r>
        </w:sdtContent>
      </w:sdt>
      <w:r>
        <w:t xml:space="preserve"> </w:t>
      </w:r>
      <w:sdt>
        <w:sdtPr>
          <w:id w:val="1005407627"/>
          <w:placeholder>
            <w:docPart w:val="EC040BD51EFFCB4B843EB7F0F1BD33D7"/>
          </w:placeholder>
          <w:temporary/>
          <w:showingPlcHdr/>
          <w15:appearance w15:val="hidden"/>
          <w:text/>
        </w:sdtPr>
        <w:sdtEndPr/>
        <w:sdtContent>
          <w:r>
            <w:t>(AuthorLastName Pages)</w:t>
          </w:r>
        </w:sdtContent>
      </w:sdt>
    </w:p>
    <w:p w:rsidR="00437C83" w:rsidRDefault="007D6B8F">
      <w:sdt>
        <w:sdtPr>
          <w:id w:val="709383549"/>
          <w:placeholder>
            <w:docPart w:val="AF8C9782DD8EA940A8228E11382D104B"/>
          </w:placeholder>
          <w:temporary/>
          <w:showingPlcHdr/>
          <w15:appearance w15:val="hidden"/>
          <w:text/>
        </w:sdtPr>
        <w:sdtEndPr/>
        <w:sdtContent>
          <w:r>
            <w:t>[To use this template when creating the outline for your paper, on the Home tab, in Styles, tap No Indent. Then, on the same tab, in the Paragraph group, tap the Multilevel List icon and then tap the MLA Outline style that appears under List Styles. The fi</w:t>
          </w:r>
          <w:r>
            <w:t xml:space="preserve">rst six levels of this list style correspond to the outline levels defined in </w:t>
          </w:r>
          <w:r>
            <w:rPr>
              <w:rStyle w:val="Emphasis"/>
            </w:rPr>
            <w:t>MLA 7th Edition</w:t>
          </w:r>
          <w:r>
            <w:t>.]</w:t>
          </w:r>
        </w:sdtContent>
      </w:sdt>
    </w:p>
    <w:p w:rsidR="00437C83" w:rsidRDefault="007D6B8F">
      <w:r>
        <w:t xml:space="preserve">For additional guidance on formatting your research paper, consult </w:t>
      </w:r>
      <w:r>
        <w:rPr>
          <w:rStyle w:val="Emphasis"/>
        </w:rPr>
        <w:t>MLA 7th Edition</w:t>
      </w:r>
      <w:r>
        <w:t xml:space="preserve"> as well as your instructor.</w:t>
      </w:r>
    </w:p>
    <w:p w:rsidR="00437C83" w:rsidRDefault="007D6B8F">
      <w:pPr>
        <w:pStyle w:val="SectionTitle"/>
      </w:pPr>
      <w:r>
        <w:lastRenderedPageBreak/>
        <w:t>Works Cited</w:t>
      </w:r>
    </w:p>
    <w:sdt>
      <w:sdtPr>
        <w:id w:val="444585968"/>
        <w:placeholder>
          <w:docPart w:val="3DCD7C7A8B399548AACCE98DEEBF36DA"/>
        </w:placeholder>
        <w:temporary/>
        <w:showingPlcHdr/>
        <w15:appearance w15:val="hidden"/>
        <w:text/>
      </w:sdtPr>
      <w:sdtEndPr/>
      <w:sdtContent>
        <w:p w:rsidR="00437C83" w:rsidRDefault="007D6B8F">
          <w:pPr>
            <w:pStyle w:val="Bibliography"/>
            <w:ind w:left="720" w:hanging="720"/>
            <w:rPr>
              <w:noProof/>
            </w:rPr>
          </w:pPr>
          <w:r>
            <w:rPr>
              <w:noProof/>
            </w:rPr>
            <w:t xml:space="preserve">AuthorLastName, FirstName. </w:t>
          </w:r>
          <w:r>
            <w:rPr>
              <w:i/>
              <w:iCs/>
              <w:noProof/>
            </w:rPr>
            <w:t>Title of</w:t>
          </w:r>
          <w:r>
            <w:rPr>
              <w:i/>
              <w:iCs/>
              <w:noProof/>
            </w:rPr>
            <w:t xml:space="preserve"> the Book Being Referenced</w:t>
          </w:r>
          <w:r>
            <w:rPr>
              <w:noProof/>
            </w:rPr>
            <w:t>. City Name: Name of Publisher, Year. Type of Medium (e.g. Print).</w:t>
          </w:r>
        </w:p>
        <w:p w:rsidR="00437C83" w:rsidRDefault="007D6B8F">
          <w:r>
            <w:rPr>
              <w:noProof/>
            </w:rPr>
            <w:t xml:space="preserve">LastName, First, Middle. "Article Title." </w:t>
          </w:r>
          <w:r>
            <w:rPr>
              <w:i/>
              <w:iCs/>
              <w:noProof/>
            </w:rPr>
            <w:t>Journal Title</w:t>
          </w:r>
          <w:r>
            <w:rPr>
              <w:noProof/>
            </w:rPr>
            <w:t xml:space="preserve"> (Year): Pages From - To. Print.</w:t>
          </w:r>
        </w:p>
      </w:sdtContent>
    </w:sdt>
    <w:p w:rsidR="00437C83" w:rsidRDefault="00437C83"/>
    <w:sectPr w:rsidR="00437C83">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B8F" w:rsidRDefault="007D6B8F">
      <w:pPr>
        <w:spacing w:line="240" w:lineRule="auto"/>
      </w:pPr>
      <w:r>
        <w:separator/>
      </w:r>
    </w:p>
  </w:endnote>
  <w:endnote w:type="continuationSeparator" w:id="0">
    <w:p w:rsidR="007D6B8F" w:rsidRDefault="007D6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B8F" w:rsidRDefault="007D6B8F">
      <w:pPr>
        <w:spacing w:line="240" w:lineRule="auto"/>
      </w:pPr>
      <w:r>
        <w:separator/>
      </w:r>
    </w:p>
  </w:footnote>
  <w:footnote w:type="continuationSeparator" w:id="0">
    <w:p w:rsidR="007D6B8F" w:rsidRDefault="007D6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C83" w:rsidRDefault="007D6B8F">
    <w:pPr>
      <w:pStyle w:val="Header"/>
    </w:pPr>
    <w:sdt>
      <w:sdtPr>
        <w:id w:val="1568531701"/>
        <w:placeholder>
          <w:docPart w:val="170573CB5A98684CAC3AEE07E6FD33D7"/>
        </w:placeholder>
        <w:dataBinding w:prefixMappings="xmlns:ns0='http://schemas.microsoft.com/office/2006/coverPageProps' " w:xpath="/ns0:CoverPageProperties[1]/ns0:Abstract[1]" w:storeItemID="{55AF091B-3C7A-41E3-B477-F2FDAA23CFDA}"/>
        <w15:appearance w15:val="hidden"/>
        <w:text/>
      </w:sdtPr>
      <w:sdtEndPr/>
      <w:sdtContent>
        <w:r w:rsidR="00F33C9A">
          <w:t>Rowe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C83" w:rsidRDefault="007D6B8F">
    <w:pPr>
      <w:pStyle w:val="Header"/>
    </w:pPr>
    <w:sdt>
      <w:sdtPr>
        <w:id w:val="-348181431"/>
        <w:placeholder>
          <w:docPart w:val="5BEF97837A99B148B3BEC34DF8E453F8"/>
        </w:placeholder>
        <w:dataBinding w:prefixMappings="xmlns:ns0='http://schemas.microsoft.com/office/2006/coverPageProps' " w:xpath="/ns0:CoverPageProperties[1]/ns0:Abstract[1]" w:storeItemID="{55AF091B-3C7A-41E3-B477-F2FDAA23CFDA}"/>
        <w15:appearance w15:val="hidden"/>
        <w:text/>
      </w:sdtPr>
      <w:sdtEndPr/>
      <w:sdtContent>
        <w:r w:rsidR="00F33C9A">
          <w:t>Rowe</w:t>
        </w:r>
      </w:sdtContent>
    </w:sdt>
    <w:r>
      <w:t xml:space="preserve"> </w:t>
    </w:r>
    <w:r>
      <w:fldChar w:fldCharType="begin"/>
    </w:r>
    <w:r>
      <w:instrText xml:space="preserve"> PAGE   \* MER</w:instrText>
    </w:r>
    <w:r>
      <w:instrText xml:space="preserve">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9A"/>
    <w:rsid w:val="00437C83"/>
    <w:rsid w:val="007D6B8F"/>
    <w:rsid w:val="00842FCE"/>
    <w:rsid w:val="00A16D7D"/>
    <w:rsid w:val="00B86156"/>
    <w:rsid w:val="00E63580"/>
    <w:rsid w:val="00F33C9A"/>
    <w:rsid w:val="00F4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802A5"/>
  <w15:chartTrackingRefBased/>
  <w15:docId w15:val="{6FE6DD59-4A6A-7549-B45C-B99544CD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owe/Library/Containers/com.microsoft.Word/Data/Library/Application%20Support/Microsoft/Office/16.0/DTS/Search/%7b522DD5A7-0D66-E44B-AAC1-60B2C49A6F2F%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5ACA2710B88B499C46FCC7C4D3B100"/>
        <w:category>
          <w:name w:val="General"/>
          <w:gallery w:val="placeholder"/>
        </w:category>
        <w:types>
          <w:type w:val="bbPlcHdr"/>
        </w:types>
        <w:behaviors>
          <w:behavior w:val="content"/>
        </w:behaviors>
        <w:guid w:val="{52DDA29F-FE70-CB47-B47A-084D64F105DB}"/>
      </w:docPartPr>
      <w:docPartBody>
        <w:p w:rsidR="00000000" w:rsidRDefault="004355F1">
          <w:pPr>
            <w:pStyle w:val="5B5ACA2710B88B499C46FCC7C4D3B100"/>
          </w:pPr>
          <w:r>
            <w:t xml:space="preserve">[For quotations of more than four lines, indent the quote one inch from the left margin and do not use quotation marks. This style is named </w:t>
          </w:r>
          <w:r>
            <w:t>Quote. Apply this or any text style with just a tap, on the Home tab, under Styles. Note that, for shorter quotations, you can put them in quotation marks and incorporate them directly into text.]</w:t>
          </w:r>
        </w:p>
      </w:docPartBody>
    </w:docPart>
    <w:docPart>
      <w:docPartPr>
        <w:name w:val="9F8118039BFA184E855D530886F69482"/>
        <w:category>
          <w:name w:val="General"/>
          <w:gallery w:val="placeholder"/>
        </w:category>
        <w:types>
          <w:type w:val="bbPlcHdr"/>
        </w:types>
        <w:behaviors>
          <w:behavior w:val="content"/>
        </w:behaviors>
        <w:guid w:val="{A4E55E4F-8E62-5F4A-972C-0FF7A25AAF41}"/>
      </w:docPartPr>
      <w:docPartBody>
        <w:p w:rsidR="00000000" w:rsidRDefault="004355F1">
          <w:pPr>
            <w:pStyle w:val="9F8118039BFA184E855D530886F69482"/>
          </w:pPr>
          <w:r>
            <w:t>[This sample table is formatted to follo</w:t>
          </w:r>
          <w:r>
            <w:t>w MLA guidelines. To add a new table, on the Insert tab, tap Table. When you create a new table in this document, it will automatically use MLA formatting.]</w:t>
          </w:r>
        </w:p>
      </w:docPartBody>
    </w:docPart>
    <w:docPart>
      <w:docPartPr>
        <w:name w:val="478772BBDF11A445A2E7411FEF3EBC9C"/>
        <w:category>
          <w:name w:val="General"/>
          <w:gallery w:val="placeholder"/>
        </w:category>
        <w:types>
          <w:type w:val="bbPlcHdr"/>
        </w:types>
        <w:behaviors>
          <w:behavior w:val="content"/>
        </w:behaviors>
        <w:guid w:val="{D68C8023-82F0-014E-B9D9-CBF87E10B531}"/>
      </w:docPartPr>
      <w:docPartBody>
        <w:p w:rsidR="00000000" w:rsidRDefault="004355F1">
          <w:pPr>
            <w:pStyle w:val="478772BBDF11A445A2E7411FEF3EBC9C"/>
          </w:pPr>
          <w:r>
            <w:t>Column Heading</w:t>
          </w:r>
        </w:p>
      </w:docPartBody>
    </w:docPart>
    <w:docPart>
      <w:docPartPr>
        <w:name w:val="F2D8EDB61919074DA160D9B583ED79B5"/>
        <w:category>
          <w:name w:val="General"/>
          <w:gallery w:val="placeholder"/>
        </w:category>
        <w:types>
          <w:type w:val="bbPlcHdr"/>
        </w:types>
        <w:behaviors>
          <w:behavior w:val="content"/>
        </w:behaviors>
        <w:guid w:val="{817602F8-E557-8E49-B9B4-C29282E3D666}"/>
      </w:docPartPr>
      <w:docPartBody>
        <w:p w:rsidR="00000000" w:rsidRDefault="004355F1">
          <w:pPr>
            <w:pStyle w:val="F2D8EDB61919074DA160D9B583ED79B5"/>
          </w:pPr>
          <w:r>
            <w:t>Column Heading</w:t>
          </w:r>
        </w:p>
      </w:docPartBody>
    </w:docPart>
    <w:docPart>
      <w:docPartPr>
        <w:name w:val="48E0605FF3175941840DD7E21D9B2EE6"/>
        <w:category>
          <w:name w:val="General"/>
          <w:gallery w:val="placeholder"/>
        </w:category>
        <w:types>
          <w:type w:val="bbPlcHdr"/>
        </w:types>
        <w:behaviors>
          <w:behavior w:val="content"/>
        </w:behaviors>
        <w:guid w:val="{11ADEA7E-4682-F343-96A6-97A36CBEC1E9}"/>
      </w:docPartPr>
      <w:docPartBody>
        <w:p w:rsidR="00000000" w:rsidRDefault="004355F1">
          <w:pPr>
            <w:pStyle w:val="48E0605FF3175941840DD7E21D9B2EE6"/>
          </w:pPr>
          <w:r>
            <w:t>Column Heading</w:t>
          </w:r>
        </w:p>
      </w:docPartBody>
    </w:docPart>
    <w:docPart>
      <w:docPartPr>
        <w:name w:val="170573CB5A98684CAC3AEE07E6FD33D7"/>
        <w:category>
          <w:name w:val="General"/>
          <w:gallery w:val="placeholder"/>
        </w:category>
        <w:types>
          <w:type w:val="bbPlcHdr"/>
        </w:types>
        <w:behaviors>
          <w:behavior w:val="content"/>
        </w:behaviors>
        <w:guid w:val="{D5AB3200-4B90-BC45-9A16-9919B25FB7FB}"/>
      </w:docPartPr>
      <w:docPartBody>
        <w:p w:rsidR="00000000" w:rsidRDefault="004355F1">
          <w:pPr>
            <w:pStyle w:val="170573CB5A98684CAC3AEE07E6FD33D7"/>
          </w:pPr>
          <w:r>
            <w:t>Row Heading</w:t>
          </w:r>
        </w:p>
      </w:docPartBody>
    </w:docPart>
    <w:docPart>
      <w:docPartPr>
        <w:name w:val="5BEF97837A99B148B3BEC34DF8E453F8"/>
        <w:category>
          <w:name w:val="General"/>
          <w:gallery w:val="placeholder"/>
        </w:category>
        <w:types>
          <w:type w:val="bbPlcHdr"/>
        </w:types>
        <w:behaviors>
          <w:behavior w:val="content"/>
        </w:behaviors>
        <w:guid w:val="{871733B5-4BB2-DC40-AD25-5EDED82D1711}"/>
      </w:docPartPr>
      <w:docPartBody>
        <w:p w:rsidR="00000000" w:rsidRDefault="004355F1">
          <w:pPr>
            <w:pStyle w:val="5BEF97837A99B148B3BEC34DF8E453F8"/>
          </w:pPr>
          <w:r>
            <w:t>Row Heading</w:t>
          </w:r>
        </w:p>
      </w:docPartBody>
    </w:docPart>
    <w:docPart>
      <w:docPartPr>
        <w:name w:val="FE988BABDDBC7B41B7ADC3541A039AAE"/>
        <w:category>
          <w:name w:val="General"/>
          <w:gallery w:val="placeholder"/>
        </w:category>
        <w:types>
          <w:type w:val="bbPlcHdr"/>
        </w:types>
        <w:behaviors>
          <w:behavior w:val="content"/>
        </w:behaviors>
        <w:guid w:val="{0904B2EA-6BEC-AD47-A4F2-06D143514346}"/>
      </w:docPartPr>
      <w:docPartBody>
        <w:p w:rsidR="00000000" w:rsidRDefault="004355F1">
          <w:pPr>
            <w:pStyle w:val="FE988BABDDBC7B41B7ADC3541A039AAE"/>
          </w:pPr>
          <w:r>
            <w:t>Row Heading</w:t>
          </w:r>
        </w:p>
      </w:docPartBody>
    </w:docPart>
    <w:docPart>
      <w:docPartPr>
        <w:name w:val="0271697CF673B145AE4CB462304449F9"/>
        <w:category>
          <w:name w:val="General"/>
          <w:gallery w:val="placeholder"/>
        </w:category>
        <w:types>
          <w:type w:val="bbPlcHdr"/>
        </w:types>
        <w:behaviors>
          <w:behavior w:val="content"/>
        </w:behaviors>
        <w:guid w:val="{F66C3F6F-02DA-5445-8000-EEE9AF12E1C2}"/>
      </w:docPartPr>
      <w:docPartBody>
        <w:p w:rsidR="00000000" w:rsidRDefault="004355F1">
          <w:pPr>
            <w:pStyle w:val="0271697CF673B145AE4CB462304449F9"/>
          </w:pPr>
          <w:r>
            <w:t>[This source text uses a style named Table Source.]</w:t>
          </w:r>
        </w:p>
      </w:docPartBody>
    </w:docPart>
    <w:docPart>
      <w:docPartPr>
        <w:name w:val="2FE8A1DCC47D9741A9E163FD37CF17CD"/>
        <w:category>
          <w:name w:val="General"/>
          <w:gallery w:val="placeholder"/>
        </w:category>
        <w:types>
          <w:type w:val="bbPlcHdr"/>
        </w:types>
        <w:behaviors>
          <w:behavior w:val="content"/>
        </w:behaviors>
        <w:guid w:val="{F4AE3B0C-75F6-F045-B7CE-8EDE0D5D6649}"/>
      </w:docPartPr>
      <w:docPartBody>
        <w:p w:rsidR="00000000" w:rsidRDefault="004355F1">
          <w:pPr>
            <w:pStyle w:val="2FE8A1DCC47D9741A9E163FD37CF17CD"/>
          </w:pPr>
          <w:r>
            <w:t>[This n</w:t>
          </w:r>
          <w:r>
            <w:t>ote text uses a style named Table Note. Table notes use a lowercase letter instead of Arabic numerals to differentiate them from the notes to body content.]</w:t>
          </w:r>
        </w:p>
      </w:docPartBody>
    </w:docPart>
    <w:docPart>
      <w:docPartPr>
        <w:name w:val="49374C993FC3E6419A8AD6C5B41E0B03"/>
        <w:category>
          <w:name w:val="General"/>
          <w:gallery w:val="placeholder"/>
        </w:category>
        <w:types>
          <w:type w:val="bbPlcHdr"/>
        </w:types>
        <w:behaviors>
          <w:behavior w:val="content"/>
        </w:behaviors>
        <w:guid w:val="{52D1D5AF-7F4C-E841-B56D-589E4BA8FC40}"/>
      </w:docPartPr>
      <w:docPartBody>
        <w:p w:rsidR="00000000" w:rsidRDefault="004355F1">
          <w:pPr>
            <w:pStyle w:val="49374C993FC3E6419A8AD6C5B41E0B03"/>
          </w:pPr>
          <w:r>
            <w:t>[This figure caption uses the No Indent style. Label figures with the abbreviation “Fig.” and a fig</w:t>
          </w:r>
          <w:r>
            <w:t>ure number.]</w:t>
          </w:r>
        </w:p>
      </w:docPartBody>
    </w:docPart>
    <w:docPart>
      <w:docPartPr>
        <w:name w:val="D0AAC00E43859745A86E444E1131260D"/>
        <w:category>
          <w:name w:val="General"/>
          <w:gallery w:val="placeholder"/>
        </w:category>
        <w:types>
          <w:type w:val="bbPlcHdr"/>
        </w:types>
        <w:behaviors>
          <w:behavior w:val="content"/>
        </w:behaviors>
        <w:guid w:val="{17F3777B-380A-7447-820C-13CCA78C6EF9}"/>
      </w:docPartPr>
      <w:docPartBody>
        <w:p w:rsidR="00000000" w:rsidRDefault="004355F1">
          <w:pPr>
            <w:pStyle w:val="D0AAC00E43859745A86E444E1131260D"/>
          </w:pPr>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w:t>
          </w:r>
          <w:r>
            <w:t>n.]</w:t>
          </w:r>
        </w:p>
      </w:docPartBody>
    </w:docPart>
    <w:docPart>
      <w:docPartPr>
        <w:name w:val="EC040BD51EFFCB4B843EB7F0F1BD33D7"/>
        <w:category>
          <w:name w:val="General"/>
          <w:gallery w:val="placeholder"/>
        </w:category>
        <w:types>
          <w:type w:val="bbPlcHdr"/>
        </w:types>
        <w:behaviors>
          <w:behavior w:val="content"/>
        </w:behaviors>
        <w:guid w:val="{EFA3216D-9247-CA46-96C2-88692AD50980}"/>
      </w:docPartPr>
      <w:docPartBody>
        <w:p w:rsidR="00000000" w:rsidRDefault="004355F1">
          <w:pPr>
            <w:pStyle w:val="EC040BD51EFFCB4B843EB7F0F1BD33D7"/>
          </w:pPr>
          <w:r>
            <w:t>(AuthorLastName Pages)</w:t>
          </w:r>
        </w:p>
      </w:docPartBody>
    </w:docPart>
    <w:docPart>
      <w:docPartPr>
        <w:name w:val="AF8C9782DD8EA940A8228E11382D104B"/>
        <w:category>
          <w:name w:val="General"/>
          <w:gallery w:val="placeholder"/>
        </w:category>
        <w:types>
          <w:type w:val="bbPlcHdr"/>
        </w:types>
        <w:behaviors>
          <w:behavior w:val="content"/>
        </w:behaviors>
        <w:guid w:val="{49D8B311-5029-5943-BCAE-F28FC5CFD530}"/>
      </w:docPartPr>
      <w:docPartBody>
        <w:p w:rsidR="00000000" w:rsidRDefault="004355F1">
          <w:pPr>
            <w:pStyle w:val="AF8C9782DD8EA940A8228E11382D104B"/>
          </w:pPr>
          <w:r>
            <w:t>[To use this template when creating the outline for your paper, on the Home tab, in Styles, tap No Indent. Then, on the same tab, in the Paragraph group, tap the Multilevel List icon and then tap the MLA Outline style that appears under List Styles. Th</w:t>
          </w:r>
          <w:r>
            <w:t xml:space="preserve">e first six levels of this list style correspond to the outline levels defined in </w:t>
          </w:r>
          <w:r>
            <w:rPr>
              <w:rStyle w:val="Emphasis"/>
            </w:rPr>
            <w:t>MLA 7th Edition</w:t>
          </w:r>
          <w:r>
            <w:t>.]</w:t>
          </w:r>
        </w:p>
      </w:docPartBody>
    </w:docPart>
    <w:docPart>
      <w:docPartPr>
        <w:name w:val="3DCD7C7A8B399548AACCE98DEEBF36DA"/>
        <w:category>
          <w:name w:val="General"/>
          <w:gallery w:val="placeholder"/>
        </w:category>
        <w:types>
          <w:type w:val="bbPlcHdr"/>
        </w:types>
        <w:behaviors>
          <w:behavior w:val="content"/>
        </w:behaviors>
        <w:guid w:val="{C5A1F06C-FE61-1F43-A474-B7007C8B001D}"/>
      </w:docPartPr>
      <w:docPartBody>
        <w:p w:rsidR="00C32191" w:rsidRDefault="004355F1">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4355F1">
          <w:pPr>
            <w:pStyle w:val="3DCD7C7A8B399548AACCE98DEEBF36DA"/>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F1"/>
    <w:rsid w:val="0043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924C042CC9B4AA48D91E409EFEFF9">
    <w:name w:val="36C924C042CC9B4AA48D91E409EFEFF9"/>
  </w:style>
  <w:style w:type="paragraph" w:customStyle="1" w:styleId="A1A6E36400C5F44892B124A62FC7F8DB">
    <w:name w:val="A1A6E36400C5F44892B124A62FC7F8DB"/>
  </w:style>
  <w:style w:type="paragraph" w:customStyle="1" w:styleId="BE1C2D67D37A044AB66531786087CD6A">
    <w:name w:val="BE1C2D67D37A044AB66531786087CD6A"/>
  </w:style>
  <w:style w:type="paragraph" w:customStyle="1" w:styleId="1FF83E42129D144BAB9B11A011AAC04B">
    <w:name w:val="1FF83E42129D144BAB9B11A011AAC04B"/>
  </w:style>
  <w:style w:type="paragraph" w:customStyle="1" w:styleId="8FBE3A69AEEEE44AAEF39122AB540B7A">
    <w:name w:val="8FBE3A69AEEEE44AAEF39122AB540B7A"/>
  </w:style>
  <w:style w:type="paragraph" w:customStyle="1" w:styleId="9FD343A6E16A9348833769C8B35F7963">
    <w:name w:val="9FD343A6E16A9348833769C8B35F7963"/>
  </w:style>
  <w:style w:type="character" w:styleId="Emphasis">
    <w:name w:val="Emphasis"/>
    <w:basedOn w:val="DefaultParagraphFont"/>
    <w:uiPriority w:val="2"/>
    <w:qFormat/>
    <w:rPr>
      <w:i/>
      <w:iCs/>
    </w:rPr>
  </w:style>
  <w:style w:type="paragraph" w:customStyle="1" w:styleId="A9E91507AF2F4940B173BFA845038A8F">
    <w:name w:val="A9E91507AF2F4940B173BFA845038A8F"/>
  </w:style>
  <w:style w:type="paragraph" w:customStyle="1" w:styleId="5B5ACA2710B88B499C46FCC7C4D3B100">
    <w:name w:val="5B5ACA2710B88B499C46FCC7C4D3B100"/>
  </w:style>
  <w:style w:type="paragraph" w:customStyle="1" w:styleId="9F8118039BFA184E855D530886F69482">
    <w:name w:val="9F8118039BFA184E855D530886F69482"/>
  </w:style>
  <w:style w:type="paragraph" w:customStyle="1" w:styleId="478772BBDF11A445A2E7411FEF3EBC9C">
    <w:name w:val="478772BBDF11A445A2E7411FEF3EBC9C"/>
  </w:style>
  <w:style w:type="paragraph" w:customStyle="1" w:styleId="F2D8EDB61919074DA160D9B583ED79B5">
    <w:name w:val="F2D8EDB61919074DA160D9B583ED79B5"/>
  </w:style>
  <w:style w:type="paragraph" w:customStyle="1" w:styleId="48E0605FF3175941840DD7E21D9B2EE6">
    <w:name w:val="48E0605FF3175941840DD7E21D9B2EE6"/>
  </w:style>
  <w:style w:type="paragraph" w:customStyle="1" w:styleId="170573CB5A98684CAC3AEE07E6FD33D7">
    <w:name w:val="170573CB5A98684CAC3AEE07E6FD33D7"/>
  </w:style>
  <w:style w:type="paragraph" w:customStyle="1" w:styleId="5BEF97837A99B148B3BEC34DF8E453F8">
    <w:name w:val="5BEF97837A99B148B3BEC34DF8E453F8"/>
  </w:style>
  <w:style w:type="paragraph" w:customStyle="1" w:styleId="FE988BABDDBC7B41B7ADC3541A039AAE">
    <w:name w:val="FE988BABDDBC7B41B7ADC3541A039AAE"/>
  </w:style>
  <w:style w:type="paragraph" w:customStyle="1" w:styleId="0271697CF673B145AE4CB462304449F9">
    <w:name w:val="0271697CF673B145AE4CB462304449F9"/>
  </w:style>
  <w:style w:type="paragraph" w:customStyle="1" w:styleId="2FE8A1DCC47D9741A9E163FD37CF17CD">
    <w:name w:val="2FE8A1DCC47D9741A9E163FD37CF17CD"/>
  </w:style>
  <w:style w:type="paragraph" w:customStyle="1" w:styleId="49374C993FC3E6419A8AD6C5B41E0B03">
    <w:name w:val="49374C993FC3E6419A8AD6C5B41E0B03"/>
  </w:style>
  <w:style w:type="paragraph" w:customStyle="1" w:styleId="D0AAC00E43859745A86E444E1131260D">
    <w:name w:val="D0AAC00E43859745A86E444E1131260D"/>
  </w:style>
  <w:style w:type="paragraph" w:customStyle="1" w:styleId="EC040BD51EFFCB4B843EB7F0F1BD33D7">
    <w:name w:val="EC040BD51EFFCB4B843EB7F0F1BD33D7"/>
  </w:style>
  <w:style w:type="paragraph" w:customStyle="1" w:styleId="AF8C9782DD8EA940A8228E11382D104B">
    <w:name w:val="AF8C9782DD8EA940A8228E11382D104B"/>
  </w:style>
  <w:style w:type="paragraph" w:styleId="Bibliography">
    <w:name w:val="Bibliography"/>
    <w:basedOn w:val="Normal"/>
    <w:next w:val="Normal"/>
    <w:uiPriority w:val="37"/>
    <w:semiHidden/>
    <w:unhideWhenUsed/>
  </w:style>
  <w:style w:type="paragraph" w:customStyle="1" w:styleId="3DCD7C7A8B399548AACCE98DEEBF36DA">
    <w:name w:val="3DCD7C7A8B399548AACCE98DEEBF3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Rowe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4ABF5-3DB1-DB4C-A993-A92C2762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40</TotalTime>
  <Pages>5</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 Rowe</dc:creator>
  <cp:keywords/>
  <dc:description/>
  <cp:lastModifiedBy>Brandon H Rowe</cp:lastModifiedBy>
  <cp:revision>1</cp:revision>
  <dcterms:created xsi:type="dcterms:W3CDTF">2020-03-02T00:35:00Z</dcterms:created>
  <dcterms:modified xsi:type="dcterms:W3CDTF">2020-03-02T02:06:00Z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